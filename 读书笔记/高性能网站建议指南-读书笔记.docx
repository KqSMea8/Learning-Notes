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高性能网站建议指南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D5BA3"/>
    <w:rsid w:val="32FD5BA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2018-06-04T06:53:00Z</dcterms:created>
  <dc:creator>HelloWorld</dc:creator>
  <cp:lastModifiedBy>HelloWorld</cp:lastModifiedBy>
  <dcterms:modified xsi:type="dcterms:W3CDTF">2018-06-04T06:53:54Z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